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acarta"/>
        <w:tblW w:w="0" w:type="auto"/>
        <w:tblLook w:val="04A0" w:firstRow="1" w:lastRow="0" w:firstColumn="1" w:lastColumn="0" w:noHBand="0" w:noVBand="1"/>
      </w:tblPr>
      <w:tblGrid>
        <w:gridCol w:w="9807"/>
      </w:tblGrid>
      <w:tr w:rsidR="00AB4C8C" w:rsidTr="0052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7" w:type="dxa"/>
            <w:tcBorders>
              <w:bottom w:val="single" w:sz="4" w:space="0" w:color="auto"/>
            </w:tcBorders>
          </w:tcPr>
          <w:p w:rsidR="00AB4C8C" w:rsidRPr="00522B03" w:rsidRDefault="00522B03" w:rsidP="00682122">
            <w:pPr>
              <w:rPr>
                <w:sz w:val="44"/>
                <w:szCs w:val="44"/>
              </w:rPr>
            </w:pPr>
            <w:r w:rsidRPr="00522B03">
              <w:rPr>
                <w:color w:val="auto"/>
                <w:sz w:val="44"/>
                <w:szCs w:val="44"/>
              </w:rPr>
              <w:t xml:space="preserve">Rafael Moura </w:t>
            </w:r>
          </w:p>
        </w:tc>
      </w:tr>
    </w:tbl>
    <w:p w:rsidR="00886970" w:rsidRPr="00AB4C8C" w:rsidRDefault="00886970" w:rsidP="00AB4C8C"/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7"/>
        <w:gridCol w:w="451"/>
        <w:gridCol w:w="7589"/>
      </w:tblGrid>
      <w:tr w:rsidR="00886970" w:rsidRPr="00930666" w:rsidTr="00FC67B9">
        <w:trPr>
          <w:trHeight w:val="26"/>
        </w:trPr>
        <w:tc>
          <w:tcPr>
            <w:tcW w:w="1767" w:type="dxa"/>
            <w:tcBorders>
              <w:bottom w:val="single" w:sz="4" w:space="0" w:color="auto"/>
            </w:tcBorders>
          </w:tcPr>
          <w:p w:rsidR="00886970" w:rsidRPr="001D2598" w:rsidRDefault="00BE378D">
            <w:pPr>
              <w:pStyle w:val="ttulo10"/>
              <w:rPr>
                <w:b/>
              </w:rPr>
            </w:pPr>
            <w:r w:rsidRPr="001D2598">
              <w:rPr>
                <w:b/>
                <w:color w:val="auto"/>
              </w:rPr>
              <w:t>Informações pessoais</w:t>
            </w:r>
          </w:p>
        </w:tc>
        <w:tc>
          <w:tcPr>
            <w:tcW w:w="451" w:type="dxa"/>
            <w:tcBorders>
              <w:bottom w:val="single" w:sz="4" w:space="0" w:color="auto"/>
            </w:tcBorders>
          </w:tcPr>
          <w:p w:rsidR="00886970" w:rsidRDefault="00886970"/>
        </w:tc>
        <w:tc>
          <w:tcPr>
            <w:tcW w:w="7589" w:type="dxa"/>
            <w:tcBorders>
              <w:bottom w:val="single" w:sz="4" w:space="0" w:color="auto"/>
            </w:tcBorders>
          </w:tcPr>
          <w:p w:rsidR="00682122" w:rsidRPr="00682122" w:rsidRDefault="00682122" w:rsidP="00682122">
            <w:pPr>
              <w:pStyle w:val="Textodocurrculo"/>
              <w:tabs>
                <w:tab w:val="left" w:pos="7106"/>
              </w:tabs>
              <w:ind w:right="724"/>
              <w:rPr>
                <w:b/>
                <w:color w:val="auto"/>
              </w:rPr>
            </w:pPr>
            <w:r w:rsidRPr="00682122">
              <w:rPr>
                <w:b/>
                <w:color w:val="auto"/>
              </w:rPr>
              <w:t xml:space="preserve">E-mail: </w:t>
            </w:r>
            <w:r w:rsidRPr="00682122">
              <w:rPr>
                <w:color w:val="auto"/>
              </w:rPr>
              <w:t>rafaelmoura2929@gmail.com</w:t>
            </w:r>
            <w:r w:rsidRPr="00682122">
              <w:rPr>
                <w:b/>
                <w:color w:val="auto"/>
              </w:rPr>
              <w:t xml:space="preserve"> </w:t>
            </w:r>
          </w:p>
          <w:p w:rsidR="00682122" w:rsidRPr="00682122" w:rsidRDefault="00682122" w:rsidP="00682122">
            <w:pPr>
              <w:pStyle w:val="Textodocurrculo"/>
              <w:tabs>
                <w:tab w:val="left" w:pos="7106"/>
              </w:tabs>
              <w:ind w:right="724"/>
              <w:rPr>
                <w:color w:val="auto"/>
              </w:rPr>
            </w:pPr>
            <w:r w:rsidRPr="00682122">
              <w:rPr>
                <w:b/>
                <w:color w:val="auto"/>
              </w:rPr>
              <w:t>Celular:</w:t>
            </w:r>
            <w:r w:rsidRPr="00682122">
              <w:rPr>
                <w:color w:val="auto"/>
              </w:rPr>
              <w:t xml:space="preserve"> (61)995866898</w:t>
            </w:r>
          </w:p>
          <w:p w:rsidR="00682122" w:rsidRPr="00682122" w:rsidRDefault="00682122" w:rsidP="00682122">
            <w:pPr>
              <w:pStyle w:val="Textodocurrculo"/>
              <w:tabs>
                <w:tab w:val="left" w:pos="7106"/>
              </w:tabs>
              <w:ind w:right="724"/>
              <w:rPr>
                <w:color w:val="auto"/>
              </w:rPr>
            </w:pPr>
            <w:r w:rsidRPr="00682122">
              <w:rPr>
                <w:b/>
                <w:color w:val="auto"/>
              </w:rPr>
              <w:t>Idade:</w:t>
            </w:r>
            <w:r w:rsidRPr="00682122">
              <w:rPr>
                <w:color w:val="auto"/>
              </w:rPr>
              <w:t xml:space="preserve"> 19</w:t>
            </w:r>
          </w:p>
          <w:p w:rsidR="00522B03" w:rsidRPr="00C40D75" w:rsidRDefault="00522B03" w:rsidP="002F1868">
            <w:pPr>
              <w:pStyle w:val="Textodocurrculo"/>
              <w:tabs>
                <w:tab w:val="left" w:pos="7106"/>
              </w:tabs>
              <w:ind w:right="724"/>
            </w:pPr>
            <w:r w:rsidRPr="00682122">
              <w:rPr>
                <w:b/>
                <w:color w:val="auto"/>
              </w:rPr>
              <w:t>Cidade:</w:t>
            </w:r>
            <w:r w:rsidRPr="00682122">
              <w:rPr>
                <w:color w:val="auto"/>
              </w:rPr>
              <w:t xml:space="preserve"> Riacho Fundo 1</w:t>
            </w:r>
          </w:p>
        </w:tc>
      </w:tr>
      <w:tr w:rsidR="00886970" w:rsidTr="002F1868">
        <w:trPr>
          <w:trHeight w:val="4248"/>
        </w:trPr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Pr="001D2598" w:rsidRDefault="000B4A3F">
            <w:pPr>
              <w:pStyle w:val="ttulo10"/>
              <w:rPr>
                <w:b/>
                <w:color w:val="auto"/>
              </w:rPr>
            </w:pPr>
            <w:r w:rsidRPr="001D2598">
              <w:rPr>
                <w:b/>
                <w:color w:val="auto"/>
              </w:rPr>
              <w:t>Experiência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Default="00886970"/>
        </w:tc>
        <w:tc>
          <w:tcPr>
            <w:tcW w:w="7589" w:type="dxa"/>
            <w:tcBorders>
              <w:top w:val="single" w:sz="4" w:space="0" w:color="auto"/>
              <w:bottom w:val="single" w:sz="4" w:space="0" w:color="auto"/>
            </w:tcBorders>
          </w:tcPr>
          <w:p w:rsidR="001D2598" w:rsidRPr="00AB32C8" w:rsidRDefault="001D2598" w:rsidP="001D2598">
            <w:pPr>
              <w:pStyle w:val="Ttulo1"/>
              <w:rPr>
                <w:rFonts w:eastAsiaTheme="minorEastAsia"/>
                <w:color w:val="auto"/>
                <w:lang w:val="pt-BR"/>
              </w:rPr>
            </w:pPr>
            <w:r w:rsidRPr="00AB32C8">
              <w:rPr>
                <w:color w:val="auto"/>
                <w:lang w:val="pt-BR"/>
              </w:rPr>
              <w:t>Estagiário</w:t>
            </w:r>
            <w:r w:rsidR="002F1868">
              <w:rPr>
                <w:color w:val="auto"/>
                <w:lang w:val="pt-BR"/>
              </w:rPr>
              <w:t xml:space="preserve"> </w:t>
            </w:r>
            <w:r w:rsidR="002F1868" w:rsidRPr="002F1868">
              <w:rPr>
                <w:b w:val="0"/>
                <w:i/>
                <w:color w:val="auto"/>
                <w:lang w:val="pt-BR"/>
              </w:rPr>
              <w:t>– Access, Excel, VBA.</w:t>
            </w:r>
          </w:p>
          <w:p w:rsidR="001D2598" w:rsidRPr="00AB32C8" w:rsidRDefault="001D2598" w:rsidP="001D2598">
            <w:pPr>
              <w:rPr>
                <w:color w:val="auto"/>
              </w:rPr>
            </w:pPr>
            <w:r w:rsidRPr="00AB32C8">
              <w:rPr>
                <w:color w:val="auto"/>
              </w:rPr>
              <w:t>MRE – Ministério das Relações Exteriores, Coordenação Geral de Orçamento e Finanças.</w:t>
            </w:r>
          </w:p>
          <w:p w:rsidR="001D2598" w:rsidRPr="00AB32C8" w:rsidRDefault="001D2598" w:rsidP="001D2598">
            <w:pPr>
              <w:rPr>
                <w:color w:val="auto"/>
              </w:rPr>
            </w:pPr>
            <w:r w:rsidRPr="00AB32C8">
              <w:rPr>
                <w:color w:val="auto"/>
              </w:rPr>
              <w:t>05/</w:t>
            </w:r>
            <w:r w:rsidR="0050655C">
              <w:rPr>
                <w:color w:val="auto"/>
              </w:rPr>
              <w:t>20</w:t>
            </w:r>
            <w:bookmarkStart w:id="0" w:name="_GoBack"/>
            <w:bookmarkEnd w:id="0"/>
            <w:r w:rsidRPr="00AB32C8">
              <w:rPr>
                <w:color w:val="auto"/>
              </w:rPr>
              <w:t>19</w:t>
            </w:r>
            <w:r w:rsidRPr="00AB32C8">
              <w:rPr>
                <w:color w:val="auto"/>
                <w:lang w:bidi="pt-BR"/>
              </w:rPr>
              <w:t xml:space="preserve"> – </w:t>
            </w:r>
            <w:r w:rsidR="00FC67B9">
              <w:rPr>
                <w:color w:val="auto"/>
              </w:rPr>
              <w:t>10</w:t>
            </w:r>
            <w:r w:rsidRPr="00AB32C8">
              <w:rPr>
                <w:color w:val="auto"/>
              </w:rPr>
              <w:t>/2019</w:t>
            </w:r>
          </w:p>
          <w:p w:rsidR="001D2598" w:rsidRPr="00AB32C8" w:rsidRDefault="001D2598" w:rsidP="001D2598">
            <w:pPr>
              <w:rPr>
                <w:color w:val="auto"/>
              </w:rPr>
            </w:pPr>
            <w:r w:rsidRPr="00AB32C8">
              <w:rPr>
                <w:color w:val="auto"/>
              </w:rPr>
              <w:t>Automatização das rotinas de trabalho em Access com programação em VBA para a Coordenação Geral de Orçamento e Finanças, embaixadas e consulados no exterior(postos). Integração do sistema de controle local com o SIAFI. Atualização de dados de controle orçamentário dos postos e expedição de recursos financeiros via SIGEF. Elaboração de documentos e relatórios relacionados ás atividades orçamentarias dos postos no exterior.</w:t>
            </w:r>
          </w:p>
          <w:p w:rsidR="001D2598" w:rsidRPr="00AB32C8" w:rsidRDefault="001D2598" w:rsidP="001D2598">
            <w:pPr>
              <w:pStyle w:val="Ttulo2"/>
              <w:rPr>
                <w:color w:val="auto"/>
                <w:lang w:val="pt-BR"/>
              </w:rPr>
            </w:pPr>
            <w:r w:rsidRPr="00AB32C8">
              <w:rPr>
                <w:color w:val="auto"/>
                <w:lang w:val="pt-BR"/>
              </w:rPr>
              <w:t>Bolsista</w:t>
            </w:r>
            <w:r w:rsidR="002F1868">
              <w:rPr>
                <w:color w:val="auto"/>
                <w:lang w:val="pt-BR"/>
              </w:rPr>
              <w:t xml:space="preserve"> </w:t>
            </w:r>
            <w:r w:rsidR="002F1868" w:rsidRPr="002F1868">
              <w:rPr>
                <w:b w:val="0"/>
                <w:i/>
                <w:color w:val="auto"/>
                <w:lang w:val="pt-BR"/>
              </w:rPr>
              <w:t>– Delphi, Ionic, Nodejs.</w:t>
            </w:r>
          </w:p>
          <w:p w:rsidR="001D2598" w:rsidRPr="00AB32C8" w:rsidRDefault="001D2598" w:rsidP="001D2598">
            <w:pPr>
              <w:rPr>
                <w:color w:val="auto"/>
              </w:rPr>
            </w:pPr>
            <w:r w:rsidRPr="00AB32C8">
              <w:rPr>
                <w:color w:val="auto"/>
              </w:rPr>
              <w:t>IFB – Instituto Federal de Brasília</w:t>
            </w:r>
          </w:p>
          <w:p w:rsidR="001D2598" w:rsidRPr="00AB32C8" w:rsidRDefault="001D2598" w:rsidP="001D2598">
            <w:pPr>
              <w:rPr>
                <w:color w:val="auto"/>
              </w:rPr>
            </w:pPr>
            <w:r w:rsidRPr="00AB32C8">
              <w:rPr>
                <w:color w:val="auto"/>
              </w:rPr>
              <w:t>10/</w:t>
            </w:r>
            <w:r w:rsidR="0050655C">
              <w:rPr>
                <w:color w:val="auto"/>
              </w:rPr>
              <w:t>20</w:t>
            </w:r>
            <w:r w:rsidRPr="00AB32C8">
              <w:rPr>
                <w:color w:val="auto"/>
              </w:rPr>
              <w:t>18</w:t>
            </w:r>
            <w:r w:rsidRPr="00AB32C8">
              <w:rPr>
                <w:color w:val="auto"/>
                <w:lang w:bidi="pt-BR"/>
              </w:rPr>
              <w:t xml:space="preserve"> – </w:t>
            </w:r>
            <w:r w:rsidRPr="00AB32C8">
              <w:rPr>
                <w:color w:val="auto"/>
              </w:rPr>
              <w:t>Atual/2019</w:t>
            </w:r>
          </w:p>
          <w:p w:rsidR="006371E2" w:rsidRDefault="001D2598" w:rsidP="001D2598">
            <w:pPr>
              <w:pStyle w:val="Textodocurrculo"/>
              <w:rPr>
                <w:rFonts w:cs="Arial"/>
                <w:color w:val="auto"/>
              </w:rPr>
            </w:pPr>
            <w:r w:rsidRPr="00AB32C8">
              <w:rPr>
                <w:rFonts w:cs="Arial"/>
                <w:color w:val="auto"/>
              </w:rPr>
              <w:t xml:space="preserve">Bolsista do programa: fábrica de ideias inovadoras. Desenvolvimento de softwares para área da saúde utilizando </w:t>
            </w:r>
            <w:r w:rsidR="00AB32C8" w:rsidRPr="00AB32C8">
              <w:rPr>
                <w:rFonts w:cs="Arial"/>
                <w:color w:val="auto"/>
              </w:rPr>
              <w:t>Delphi e I</w:t>
            </w:r>
            <w:r w:rsidRPr="00AB32C8">
              <w:rPr>
                <w:rFonts w:cs="Arial"/>
                <w:color w:val="auto"/>
              </w:rPr>
              <w:t>onic.</w:t>
            </w:r>
          </w:p>
          <w:p w:rsidR="006371E2" w:rsidRDefault="006371E2" w:rsidP="001D2598">
            <w:pPr>
              <w:pStyle w:val="Textodocurrculo"/>
              <w:rPr>
                <w:rFonts w:cs="Arial"/>
                <w:color w:val="auto"/>
              </w:rPr>
            </w:pPr>
          </w:p>
          <w:p w:rsidR="006371E2" w:rsidRPr="00AB32C8" w:rsidRDefault="006371E2" w:rsidP="006371E2">
            <w:pPr>
              <w:pStyle w:val="Ttulo1"/>
              <w:rPr>
                <w:rFonts w:eastAsiaTheme="minorEastAsia"/>
                <w:color w:val="auto"/>
                <w:lang w:val="pt-BR"/>
              </w:rPr>
            </w:pPr>
            <w:r w:rsidRPr="00AB32C8">
              <w:rPr>
                <w:color w:val="auto"/>
                <w:lang w:val="pt-BR"/>
              </w:rPr>
              <w:t>Estagiário</w:t>
            </w:r>
            <w:r>
              <w:rPr>
                <w:color w:val="auto"/>
                <w:lang w:val="pt-BR"/>
              </w:rPr>
              <w:t xml:space="preserve"> </w:t>
            </w:r>
            <w:r w:rsidRPr="002F1868">
              <w:rPr>
                <w:b w:val="0"/>
                <w:i/>
                <w:color w:val="auto"/>
                <w:lang w:val="pt-BR"/>
              </w:rPr>
              <w:t>–</w:t>
            </w:r>
            <w:r>
              <w:rPr>
                <w:b w:val="0"/>
                <w:i/>
                <w:color w:val="auto"/>
                <w:lang w:val="pt-BR"/>
              </w:rPr>
              <w:t>Python, Django, Javascript, Html5, Css3.</w:t>
            </w:r>
          </w:p>
          <w:p w:rsidR="006371E2" w:rsidRPr="00AB32C8" w:rsidRDefault="006371E2" w:rsidP="006371E2">
            <w:pPr>
              <w:rPr>
                <w:color w:val="auto"/>
              </w:rPr>
            </w:pPr>
            <w:r w:rsidRPr="00AB32C8">
              <w:rPr>
                <w:color w:val="auto"/>
              </w:rPr>
              <w:t>MRE – Ministério das Relações Exteriores, Coordenação Geral de Orçamento e Finanças.</w:t>
            </w:r>
          </w:p>
          <w:p w:rsidR="006371E2" w:rsidRPr="00AB32C8" w:rsidRDefault="0050655C" w:rsidP="006371E2">
            <w:pPr>
              <w:rPr>
                <w:color w:val="auto"/>
              </w:rPr>
            </w:pPr>
            <w:r>
              <w:rPr>
                <w:color w:val="auto"/>
              </w:rPr>
              <w:t>10/2019</w:t>
            </w:r>
            <w:r w:rsidR="006371E2" w:rsidRPr="00AB32C8">
              <w:rPr>
                <w:color w:val="auto"/>
                <w:lang w:bidi="pt-BR"/>
              </w:rPr>
              <w:t xml:space="preserve"> – </w:t>
            </w:r>
            <w:r w:rsidR="006371E2">
              <w:rPr>
                <w:color w:val="auto"/>
              </w:rPr>
              <w:t>Atual</w:t>
            </w:r>
            <w:r w:rsidR="006371E2" w:rsidRPr="00AB32C8">
              <w:rPr>
                <w:color w:val="auto"/>
              </w:rPr>
              <w:t>/2019</w:t>
            </w:r>
          </w:p>
          <w:p w:rsidR="006371E2" w:rsidRPr="00AB32C8" w:rsidRDefault="006371E2" w:rsidP="006371E2">
            <w:pPr>
              <w:rPr>
                <w:color w:val="auto"/>
              </w:rPr>
            </w:pPr>
            <w:r>
              <w:rPr>
                <w:color w:val="auto"/>
              </w:rPr>
              <w:t>Desenvolvimento de aplicações web voltada para visualização e análise de dados</w:t>
            </w:r>
          </w:p>
        </w:tc>
      </w:tr>
      <w:tr w:rsidR="00886970" w:rsidRPr="00930666" w:rsidTr="002F1868">
        <w:trPr>
          <w:trHeight w:val="31"/>
        </w:trPr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Pr="001D2598" w:rsidRDefault="000B4A3F">
            <w:pPr>
              <w:pStyle w:val="ttulo10"/>
              <w:rPr>
                <w:b/>
                <w:color w:val="auto"/>
              </w:rPr>
            </w:pPr>
            <w:r w:rsidRPr="001D2598">
              <w:rPr>
                <w:b/>
                <w:color w:val="auto"/>
              </w:rPr>
              <w:t>Formação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Default="00886970"/>
        </w:tc>
        <w:tc>
          <w:tcPr>
            <w:tcW w:w="7589" w:type="dxa"/>
            <w:tcBorders>
              <w:top w:val="single" w:sz="4" w:space="0" w:color="auto"/>
              <w:bottom w:val="single" w:sz="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/>
                <w:caps/>
                <w:color w:val="auto"/>
                <w:kern w:val="20"/>
                <w:sz w:val="20"/>
                <w:szCs w:val="20"/>
                <w:lang w:val="pt-BR" w:eastAsia="pt-BR"/>
                <w14:ligatures w14:val="standardContextual"/>
              </w:rPr>
              <w:id w:val="1436861535"/>
            </w:sdtPr>
            <w:sdtEndPr>
              <w:rPr>
                <w:rFonts w:asciiTheme="majorHAnsi" w:hAnsiTheme="majorHAnsi" w:cstheme="majorBidi"/>
                <w:b/>
              </w:rPr>
            </w:sdtEndPr>
            <w:sdtContent>
              <w:p w:rsidR="001D2598" w:rsidRPr="00AB32C8" w:rsidRDefault="001D2598" w:rsidP="001D2598">
                <w:pPr>
                  <w:pStyle w:val="Ttulo1"/>
                  <w:rPr>
                    <w:rFonts w:eastAsiaTheme="minorEastAsia"/>
                    <w:color w:val="auto"/>
                    <w:lang w:val="pt-BR"/>
                  </w:rPr>
                </w:pPr>
                <w:r w:rsidRPr="00AB32C8">
                  <w:rPr>
                    <w:color w:val="auto"/>
                    <w:lang w:val="pt-BR"/>
                  </w:rPr>
                  <w:t>Superior em Sistemas Para Internet (cursando)</w:t>
                </w:r>
              </w:p>
              <w:p w:rsidR="001D2598" w:rsidRPr="00AB32C8" w:rsidRDefault="001D2598" w:rsidP="001D2598">
                <w:pPr>
                  <w:rPr>
                    <w:color w:val="auto"/>
                  </w:rPr>
                </w:pPr>
                <w:r w:rsidRPr="00AB32C8">
                  <w:rPr>
                    <w:color w:val="auto"/>
                  </w:rPr>
                  <w:t>IFB – Instituto Federal de Brasília</w:t>
                </w:r>
              </w:p>
              <w:p w:rsidR="00886970" w:rsidRPr="00AB32C8" w:rsidRDefault="001D2598" w:rsidP="002F1868">
                <w:pPr>
                  <w:pStyle w:val="ttulo20"/>
                  <w:rPr>
                    <w:color w:val="auto"/>
                  </w:rPr>
                </w:pPr>
                <w:r w:rsidRPr="00AB32C8">
                  <w:rPr>
                    <w:b w:val="0"/>
                    <w:color w:val="auto"/>
                  </w:rPr>
                  <w:t>2018 - 2020, 3</w:t>
                </w:r>
                <w:r w:rsidRPr="00AB32C8">
                  <w:rPr>
                    <w:b w:val="0"/>
                    <w:color w:val="auto"/>
                    <w:vertAlign w:val="superscript"/>
                  </w:rPr>
                  <w:t>o</w:t>
                </w:r>
                <w:r w:rsidRPr="00AB32C8">
                  <w:rPr>
                    <w:b w:val="0"/>
                    <w:color w:val="auto"/>
                  </w:rPr>
                  <w:t xml:space="preserve"> SEMESTRE, NOTURNO.</w:t>
                </w:r>
              </w:p>
            </w:sdtContent>
          </w:sdt>
        </w:tc>
      </w:tr>
      <w:tr w:rsidR="00886970" w:rsidRPr="006371E2" w:rsidTr="00444845"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Pr="001D2598" w:rsidRDefault="000B4A3F">
            <w:pPr>
              <w:pStyle w:val="ttulo10"/>
              <w:rPr>
                <w:b/>
                <w:color w:val="auto"/>
              </w:rPr>
            </w:pPr>
            <w:r w:rsidRPr="001D2598">
              <w:rPr>
                <w:b/>
                <w:color w:val="auto"/>
              </w:rPr>
              <w:t>conhecimentos</w:t>
            </w: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</w:tcBorders>
          </w:tcPr>
          <w:p w:rsidR="00886970" w:rsidRPr="00AB32C8" w:rsidRDefault="00886970"/>
        </w:tc>
        <w:tc>
          <w:tcPr>
            <w:tcW w:w="7589" w:type="dxa"/>
            <w:tcBorders>
              <w:top w:val="single" w:sz="4" w:space="0" w:color="auto"/>
              <w:bottom w:val="single" w:sz="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  <w:placeholder>
                    <w:docPart w:val="2C80B6E0EAA041889768CAE05193590D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722824948"/>
                          <w:placeholder>
                            <w:docPart w:val="2D9B0EEECB9F4AFC94943797E3C13760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14:ligatures w14:val="standardContextual"/>
                          </w:rPr>
                        </w:sdtEndPr>
                        <w:sdtContent>
                          <w:p w:rsidR="00886970" w:rsidRPr="002F1868" w:rsidRDefault="001D2598" w:rsidP="002F1868">
                            <w:pPr>
                              <w:pStyle w:val="ttulo20"/>
                              <w:rPr>
                                <w:color w:val="auto"/>
                                <w:lang w:val="en-US"/>
                              </w:rPr>
                            </w:pPr>
                            <w:r w:rsidRPr="00AB32C8">
                              <w:rPr>
                                <w:rFonts w:cs="Arial"/>
                                <w:b w:val="0"/>
                                <w:color w:val="auto"/>
                                <w:lang w:val="en-US"/>
                              </w:rPr>
                              <w:t>HTML, Css, JavaScript, Java, Delphi, Python, Excel, Word, ACCESS</w:t>
                            </w:r>
                            <w:r w:rsidR="00682122">
                              <w:rPr>
                                <w:rFonts w:cs="Arial"/>
                                <w:b w:val="0"/>
                                <w:color w:val="auto"/>
                                <w:lang w:val="en-US"/>
                              </w:rPr>
                              <w:t xml:space="preserve"> avançado</w:t>
                            </w:r>
                            <w:r w:rsidRPr="00AB32C8">
                              <w:rPr>
                                <w:rFonts w:cs="Arial"/>
                                <w:b w:val="0"/>
                                <w:color w:val="auto"/>
                                <w:lang w:val="en-US"/>
                              </w:rPr>
                              <w:t>, VBA, SQL, Ionic.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444845">
        <w:tc>
          <w:tcPr>
            <w:tcW w:w="1767" w:type="dxa"/>
            <w:tcBorders>
              <w:top w:val="single" w:sz="4" w:space="0" w:color="auto"/>
            </w:tcBorders>
          </w:tcPr>
          <w:p w:rsidR="00886970" w:rsidRPr="001D2598" w:rsidRDefault="000B4A3F">
            <w:pPr>
              <w:pStyle w:val="ttulo10"/>
              <w:rPr>
                <w:b/>
                <w:color w:val="auto"/>
              </w:rPr>
            </w:pPr>
            <w:r w:rsidRPr="001D2598">
              <w:rPr>
                <w:b/>
                <w:color w:val="auto"/>
              </w:rPr>
              <w:t>idiomas</w:t>
            </w:r>
          </w:p>
        </w:tc>
        <w:tc>
          <w:tcPr>
            <w:tcW w:w="451" w:type="dxa"/>
            <w:tcBorders>
              <w:top w:val="single" w:sz="4" w:space="0" w:color="auto"/>
            </w:tcBorders>
          </w:tcPr>
          <w:p w:rsidR="00886970" w:rsidRDefault="00886970"/>
        </w:tc>
        <w:tc>
          <w:tcPr>
            <w:tcW w:w="7589" w:type="dxa"/>
            <w:tcBorders>
              <w:top w:val="single" w:sz="4" w:space="0" w:color="auto"/>
            </w:tcBorders>
          </w:tcPr>
          <w:p w:rsidR="00886970" w:rsidRPr="00AB32C8" w:rsidRDefault="001D2598" w:rsidP="002F1868">
            <w:pPr>
              <w:pStyle w:val="Textodocurrculo"/>
              <w:rPr>
                <w:color w:val="auto"/>
              </w:rPr>
            </w:pPr>
            <w:r w:rsidRPr="00AB32C8">
              <w:rPr>
                <w:color w:val="auto"/>
              </w:rPr>
              <w:t>Inglês – Intermediário;</w:t>
            </w:r>
          </w:p>
        </w:tc>
      </w:tr>
    </w:tbl>
    <w:p w:rsidR="00886970" w:rsidRDefault="00886970" w:rsidP="00A91BF9"/>
    <w:p w:rsidR="006371E2" w:rsidRDefault="006371E2" w:rsidP="00A91BF9"/>
    <w:p w:rsidR="006371E2" w:rsidRDefault="006371E2" w:rsidP="00A91BF9"/>
    <w:p w:rsidR="006371E2" w:rsidRDefault="006371E2" w:rsidP="00A91BF9"/>
    <w:p w:rsidR="006371E2" w:rsidRDefault="006371E2" w:rsidP="00A91BF9"/>
    <w:p w:rsidR="006371E2" w:rsidRDefault="006371E2" w:rsidP="00A91BF9"/>
    <w:p w:rsidR="006371E2" w:rsidRDefault="006371E2" w:rsidP="00A91BF9"/>
    <w:sectPr w:rsidR="006371E2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B7F" w:rsidRDefault="00E92B7F">
      <w:pPr>
        <w:spacing w:before="0" w:after="0" w:line="240" w:lineRule="auto"/>
      </w:pPr>
      <w:r>
        <w:separator/>
      </w:r>
    </w:p>
  </w:endnote>
  <w:endnote w:type="continuationSeparator" w:id="0">
    <w:p w:rsidR="00E92B7F" w:rsidRDefault="00E92B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6371E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B7F" w:rsidRDefault="00E92B7F">
      <w:pPr>
        <w:spacing w:before="0" w:after="0" w:line="240" w:lineRule="auto"/>
      </w:pPr>
      <w:r>
        <w:separator/>
      </w:r>
    </w:p>
  </w:footnote>
  <w:footnote w:type="continuationSeparator" w:id="0">
    <w:p w:rsidR="00E92B7F" w:rsidRDefault="00E92B7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8D"/>
    <w:rsid w:val="000302D8"/>
    <w:rsid w:val="000428E9"/>
    <w:rsid w:val="000B4A25"/>
    <w:rsid w:val="000B4A3F"/>
    <w:rsid w:val="001D2598"/>
    <w:rsid w:val="00215A64"/>
    <w:rsid w:val="002F1868"/>
    <w:rsid w:val="003F4467"/>
    <w:rsid w:val="003F4734"/>
    <w:rsid w:val="003F4AE1"/>
    <w:rsid w:val="00444845"/>
    <w:rsid w:val="004B7B2E"/>
    <w:rsid w:val="0050655C"/>
    <w:rsid w:val="00522B03"/>
    <w:rsid w:val="006371E2"/>
    <w:rsid w:val="00682122"/>
    <w:rsid w:val="007700E2"/>
    <w:rsid w:val="0077601E"/>
    <w:rsid w:val="00802310"/>
    <w:rsid w:val="00811F47"/>
    <w:rsid w:val="00886970"/>
    <w:rsid w:val="00930666"/>
    <w:rsid w:val="009E7FF4"/>
    <w:rsid w:val="00A1552A"/>
    <w:rsid w:val="00A247C4"/>
    <w:rsid w:val="00A44E54"/>
    <w:rsid w:val="00A91BF9"/>
    <w:rsid w:val="00AB32C8"/>
    <w:rsid w:val="00AB4C8C"/>
    <w:rsid w:val="00AD6D19"/>
    <w:rsid w:val="00BE378D"/>
    <w:rsid w:val="00C40D75"/>
    <w:rsid w:val="00C71C5D"/>
    <w:rsid w:val="00DF203C"/>
    <w:rsid w:val="00E3729D"/>
    <w:rsid w:val="00E721EA"/>
    <w:rsid w:val="00E92B7F"/>
    <w:rsid w:val="00F531ED"/>
    <w:rsid w:val="00FB40B0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4429AD-8F0C-4A33-AAD0-99FD2BD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link w:val="Ttulo1Char"/>
    <w:uiPriority w:val="9"/>
    <w:qFormat/>
    <w:rsid w:val="001D2598"/>
    <w:pPr>
      <w:spacing w:before="0" w:after="80"/>
      <w:contextualSpacing/>
      <w:outlineLvl w:val="0"/>
    </w:pPr>
    <w:rPr>
      <w:rFonts w:ascii="Century Gothic" w:eastAsia="Times New Roman" w:hAnsi="Century Gothic" w:cs="Times New Roman"/>
      <w:b/>
      <w:color w:val="000000" w:themeColor="text1"/>
      <w:kern w:val="0"/>
      <w:sz w:val="22"/>
      <w:szCs w:val="22"/>
      <w:lang w:val="pt-PT" w:eastAsia="ja-JP"/>
    </w:rPr>
  </w:style>
  <w:style w:type="paragraph" w:styleId="Ttulo2">
    <w:name w:val="heading 2"/>
    <w:basedOn w:val="Normal"/>
    <w:link w:val="Ttulo2Char"/>
    <w:uiPriority w:val="9"/>
    <w:unhideWhenUsed/>
    <w:qFormat/>
    <w:rsid w:val="001D2598"/>
    <w:pPr>
      <w:keepNext/>
      <w:keepLines/>
      <w:spacing w:before="200" w:after="80"/>
      <w:contextualSpacing/>
      <w:outlineLvl w:val="1"/>
    </w:pPr>
    <w:rPr>
      <w:rFonts w:ascii="Century Gothic" w:eastAsiaTheme="majorEastAsia" w:hAnsi="Century Gothic" w:cstheme="majorBidi"/>
      <w:b/>
      <w:color w:val="000000" w:themeColor="text1"/>
      <w:kern w:val="0"/>
      <w:sz w:val="22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99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1D2598"/>
    <w:rPr>
      <w:rFonts w:ascii="Century Gothic" w:eastAsia="Times New Roman" w:hAnsi="Century Gothic" w:cs="Times New Roman"/>
      <w:b/>
      <w:color w:val="000000" w:themeColor="text1"/>
      <w:sz w:val="22"/>
      <w:szCs w:val="22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1D2598"/>
    <w:rPr>
      <w:rFonts w:ascii="Century Gothic" w:eastAsiaTheme="majorEastAsia" w:hAnsi="Century Gothic" w:cstheme="majorBidi"/>
      <w:b/>
      <w:color w:val="000000" w:themeColor="text1"/>
      <w:sz w:val="22"/>
      <w:szCs w:val="26"/>
      <w:lang w:val="pt-PT" w:eastAsia="ja-JP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D2598"/>
    <w:rPr>
      <w:rFonts w:ascii="Century Gothic" w:hAnsi="Century Gothic"/>
      <w:b/>
      <w:bCs/>
      <w:caps w:val="0"/>
      <w:smallCaps/>
      <w:color w:val="577188" w:themeColor="accent1" w:themeShade="BF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9B0EEECB9F4AFC94943797E3C137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CD961B-1E65-4C6E-BD9B-0B394E2CFD7F}"/>
      </w:docPartPr>
      <w:docPartBody>
        <w:p w:rsidR="004C062E" w:rsidRDefault="000B3FB8">
          <w:pPr>
            <w:pStyle w:val="2D9B0EEECB9F4AFC94943797E3C1376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80B6E0EAA041889768CAE0519359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4A83A-C660-41AD-A36D-D3F5FF674BC0}"/>
      </w:docPartPr>
      <w:docPartBody>
        <w:p w:rsidR="004C062E" w:rsidRDefault="000B3FB8">
          <w:pPr>
            <w:pStyle w:val="2C80B6E0EAA041889768CAE05193590D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F"/>
    <w:rsid w:val="000B3FB8"/>
    <w:rsid w:val="001126DF"/>
    <w:rsid w:val="003975F1"/>
    <w:rsid w:val="004C062E"/>
    <w:rsid w:val="005A13A1"/>
    <w:rsid w:val="00615672"/>
    <w:rsid w:val="0084481C"/>
    <w:rsid w:val="008822CA"/>
    <w:rsid w:val="00894003"/>
    <w:rsid w:val="008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722BE1D800948D881A65D82088F1790">
    <w:name w:val="C722BE1D800948D881A65D82088F1790"/>
  </w:style>
  <w:style w:type="paragraph" w:customStyle="1" w:styleId="05A75243E2F84797A63C793487C11CCF">
    <w:name w:val="05A75243E2F84797A63C793487C11CCF"/>
  </w:style>
  <w:style w:type="paragraph" w:customStyle="1" w:styleId="0C6BD6663D7547E59290DBA478AED4CF">
    <w:name w:val="0C6BD6663D7547E59290DBA478AED4CF"/>
  </w:style>
  <w:style w:type="paragraph" w:customStyle="1" w:styleId="358A408C811549798066EE6718E47816">
    <w:name w:val="358A408C811549798066EE6718E47816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F01B23E00CE042AF8030AD49B3F85191">
    <w:name w:val="F01B23E00CE042AF8030AD49B3F85191"/>
  </w:style>
  <w:style w:type="paragraph" w:customStyle="1" w:styleId="7CC09176E96C4DA8A91528B59A86E874">
    <w:name w:val="7CC09176E96C4DA8A91528B59A86E874"/>
  </w:style>
  <w:style w:type="paragraph" w:customStyle="1" w:styleId="028A3E80F13A4A89B732A0441C9E305E">
    <w:name w:val="028A3E80F13A4A89B732A0441C9E305E"/>
  </w:style>
  <w:style w:type="paragraph" w:customStyle="1" w:styleId="Textodocurrculo">
    <w:name w:val="Texto do currículo"/>
    <w:basedOn w:val="Normal"/>
    <w:qFormat/>
    <w:rsid w:val="004C062E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C1BB887F05B4788BDE90C38EB0F7BFB">
    <w:name w:val="FC1BB887F05B4788BDE90C38EB0F7BFB"/>
  </w:style>
  <w:style w:type="character" w:styleId="TextodoEspaoReservado">
    <w:name w:val="Placeholder Text"/>
    <w:basedOn w:val="Fontepargpadro"/>
    <w:uiPriority w:val="99"/>
    <w:semiHidden/>
    <w:rsid w:val="008822CA"/>
    <w:rPr>
      <w:color w:val="808080"/>
    </w:rPr>
  </w:style>
  <w:style w:type="paragraph" w:customStyle="1" w:styleId="2D9B0EEECB9F4AFC94943797E3C13760">
    <w:name w:val="2D9B0EEECB9F4AFC94943797E3C13760"/>
  </w:style>
  <w:style w:type="character" w:customStyle="1" w:styleId="Textodoespaoreservado0">
    <w:name w:val="Texto do espaço reservado"/>
    <w:basedOn w:val="Fontepargpadro"/>
    <w:uiPriority w:val="99"/>
    <w:semiHidden/>
    <w:rsid w:val="008822CA"/>
    <w:rPr>
      <w:color w:val="808080"/>
    </w:rPr>
  </w:style>
  <w:style w:type="paragraph" w:customStyle="1" w:styleId="2C80B6E0EAA041889768CAE05193590D">
    <w:name w:val="2C80B6E0EAA041889768CAE05193590D"/>
  </w:style>
  <w:style w:type="paragraph" w:customStyle="1" w:styleId="BB44AA0CB2B345998CEA8B13FBC9A7A5">
    <w:name w:val="BB44AA0CB2B345998CEA8B13FBC9A7A5"/>
  </w:style>
  <w:style w:type="paragraph" w:customStyle="1" w:styleId="4977657DB2974800927908D8A94C5537">
    <w:name w:val="4977657DB2974800927908D8A94C5537"/>
  </w:style>
  <w:style w:type="paragraph" w:customStyle="1" w:styleId="950EFDFDBDEA4FBF996A1619BA610267">
    <w:name w:val="950EFDFDBDEA4FBF996A1619BA610267"/>
  </w:style>
  <w:style w:type="paragraph" w:customStyle="1" w:styleId="77DAECBACBDC4016918E56681202DFB4">
    <w:name w:val="77DAECBACBDC4016918E56681202DFB4"/>
  </w:style>
  <w:style w:type="paragraph" w:customStyle="1" w:styleId="F877B155CBB6429BBF11EF1BCBCC4D34">
    <w:name w:val="F877B155CBB6429BBF11EF1BCBCC4D34"/>
  </w:style>
  <w:style w:type="paragraph" w:customStyle="1" w:styleId="DA153321163E4DF4B8AAB8896376C359">
    <w:name w:val="DA153321163E4DF4B8AAB8896376C359"/>
  </w:style>
  <w:style w:type="paragraph" w:customStyle="1" w:styleId="9F0BA431EA3441A99A99E01EBCCB5A09">
    <w:name w:val="9F0BA431EA3441A99A99E01EBCCB5A09"/>
  </w:style>
  <w:style w:type="paragraph" w:customStyle="1" w:styleId="2BBD2DCACE884A9B8EA0F91B5EE07643">
    <w:name w:val="2BBD2DCACE884A9B8EA0F91B5EE07643"/>
  </w:style>
  <w:style w:type="paragraph" w:customStyle="1" w:styleId="BFB00F4AD8B94FC09D1F46299728EFFC">
    <w:name w:val="BFB00F4AD8B94FC09D1F46299728EFFC"/>
  </w:style>
  <w:style w:type="paragraph" w:customStyle="1" w:styleId="FC5F9DF6B1814FB696A3D12E19B0EA82">
    <w:name w:val="FC5F9DF6B1814FB696A3D12E19B0EA82"/>
  </w:style>
  <w:style w:type="paragraph" w:customStyle="1" w:styleId="FF6E09B8F1604AB792DE97840D3D66B3">
    <w:name w:val="FF6E09B8F1604AB792DE97840D3D66B3"/>
    <w:rsid w:val="001126DF"/>
  </w:style>
  <w:style w:type="paragraph" w:customStyle="1" w:styleId="15795238CDD94F4792FEC8849572B97C">
    <w:name w:val="15795238CDD94F4792FEC8849572B97C"/>
    <w:rsid w:val="001126DF"/>
  </w:style>
  <w:style w:type="paragraph" w:customStyle="1" w:styleId="46C808CCD7EB4B329ADF55A7820356DE">
    <w:name w:val="46C808CCD7EB4B329ADF55A7820356DE"/>
    <w:rsid w:val="001126DF"/>
  </w:style>
  <w:style w:type="paragraph" w:customStyle="1" w:styleId="FD521B56B0B64894B9A3B91430F840A8">
    <w:name w:val="FD521B56B0B64894B9A3B91430F840A8"/>
    <w:rsid w:val="001126DF"/>
  </w:style>
  <w:style w:type="paragraph" w:customStyle="1" w:styleId="8E132507595A4E21A12F843F40278B79">
    <w:name w:val="8E132507595A4E21A12F843F40278B79"/>
    <w:rsid w:val="001126DF"/>
  </w:style>
  <w:style w:type="paragraph" w:customStyle="1" w:styleId="5F76A2D350BC4B448C8A270D1FBA4D87">
    <w:name w:val="5F76A2D350BC4B448C8A270D1FBA4D87"/>
    <w:rsid w:val="001126DF"/>
  </w:style>
  <w:style w:type="paragraph" w:customStyle="1" w:styleId="6520AACE43314151AD38DAABA8C82AA9">
    <w:name w:val="6520AACE43314151AD38DAABA8C82AA9"/>
    <w:rsid w:val="001126DF"/>
  </w:style>
  <w:style w:type="paragraph" w:customStyle="1" w:styleId="5818F9A943BC44F98C61666EF11965B3">
    <w:name w:val="5818F9A943BC44F98C61666EF11965B3"/>
    <w:rsid w:val="001126DF"/>
  </w:style>
  <w:style w:type="paragraph" w:customStyle="1" w:styleId="692941FE324A4E32935AB658B517E111">
    <w:name w:val="692941FE324A4E32935AB658B517E111"/>
    <w:rsid w:val="001126DF"/>
  </w:style>
  <w:style w:type="paragraph" w:customStyle="1" w:styleId="F0E3D8455F4D4CE0AF0DC5F3EDC64411">
    <w:name w:val="F0E3D8455F4D4CE0AF0DC5F3EDC64411"/>
    <w:rsid w:val="001126DF"/>
  </w:style>
  <w:style w:type="paragraph" w:customStyle="1" w:styleId="5C9BEB1D0F664DE6AE388502E8B9F08C">
    <w:name w:val="5C9BEB1D0F664DE6AE388502E8B9F08C"/>
    <w:rsid w:val="001126DF"/>
  </w:style>
  <w:style w:type="paragraph" w:customStyle="1" w:styleId="E1BCF6852D2D498596F2F16BAC649EA2">
    <w:name w:val="E1BCF6852D2D498596F2F16BAC649EA2"/>
    <w:rsid w:val="001126DF"/>
  </w:style>
  <w:style w:type="paragraph" w:customStyle="1" w:styleId="DDCB5CD234E04F30B92B0C009780F120">
    <w:name w:val="DDCB5CD234E04F30B92B0C009780F120"/>
    <w:rsid w:val="001126DF"/>
  </w:style>
  <w:style w:type="paragraph" w:customStyle="1" w:styleId="844C3D6FBC8648F2AB5986DA6DF5D565">
    <w:name w:val="844C3D6FBC8648F2AB5986DA6DF5D565"/>
    <w:rsid w:val="001126DF"/>
  </w:style>
  <w:style w:type="paragraph" w:customStyle="1" w:styleId="C6BAFF7C63B949E4A4D4B3A18BFDB18A">
    <w:name w:val="C6BAFF7C63B949E4A4D4B3A18BFDB18A"/>
    <w:rsid w:val="001126DF"/>
  </w:style>
  <w:style w:type="paragraph" w:customStyle="1" w:styleId="2C195E54B79743F8A9BAE336013E41FC">
    <w:name w:val="2C195E54B79743F8A9BAE336013E41FC"/>
    <w:rsid w:val="001126DF"/>
  </w:style>
  <w:style w:type="paragraph" w:customStyle="1" w:styleId="E4410BAC46514244A76B88BCB6B55C5A">
    <w:name w:val="E4410BAC46514244A76B88BCB6B55C5A"/>
    <w:rsid w:val="001126DF"/>
  </w:style>
  <w:style w:type="paragraph" w:customStyle="1" w:styleId="54445C83770647AF811703F62AC00C2D">
    <w:name w:val="54445C83770647AF811703F62AC00C2D"/>
    <w:rsid w:val="001126DF"/>
  </w:style>
  <w:style w:type="paragraph" w:customStyle="1" w:styleId="34190B7C77D14FE8B968693D1D69079E">
    <w:name w:val="34190B7C77D14FE8B968693D1D69079E"/>
    <w:rsid w:val="001126DF"/>
  </w:style>
  <w:style w:type="paragraph" w:customStyle="1" w:styleId="7604791A9EF249DFA7CCBA80A12A7959">
    <w:name w:val="7604791A9EF249DFA7CCBA80A12A7959"/>
    <w:rsid w:val="001126DF"/>
  </w:style>
  <w:style w:type="paragraph" w:customStyle="1" w:styleId="40984884455D4262A3ED041DAB9F272A">
    <w:name w:val="40984884455D4262A3ED041DAB9F272A"/>
    <w:rsid w:val="001126DF"/>
  </w:style>
  <w:style w:type="paragraph" w:customStyle="1" w:styleId="41BC75D4C8FE49C48CFE729FACB558F1">
    <w:name w:val="41BC75D4C8FE49C48CFE729FACB558F1"/>
    <w:rsid w:val="001126DF"/>
  </w:style>
  <w:style w:type="paragraph" w:customStyle="1" w:styleId="C1905D32640743D6BE9A4CA717117DDA">
    <w:name w:val="C1905D32640743D6BE9A4CA717117DDA"/>
    <w:rsid w:val="001126DF"/>
  </w:style>
  <w:style w:type="paragraph" w:customStyle="1" w:styleId="D32B552F893F4A4494BC6514F1D9960A">
    <w:name w:val="D32B552F893F4A4494BC6514F1D9960A"/>
    <w:rsid w:val="001126DF"/>
  </w:style>
  <w:style w:type="paragraph" w:customStyle="1" w:styleId="A421F963388E4BF8BC1250AD2956CA5B">
    <w:name w:val="A421F963388E4BF8BC1250AD2956CA5B"/>
    <w:rsid w:val="001126DF"/>
  </w:style>
  <w:style w:type="paragraph" w:customStyle="1" w:styleId="8910D31DBF004842974FF33EA101B114">
    <w:name w:val="8910D31DBF004842974FF33EA101B114"/>
    <w:rsid w:val="001126DF"/>
  </w:style>
  <w:style w:type="paragraph" w:customStyle="1" w:styleId="1E9FF3B6889B4571BDEF5112497064D9">
    <w:name w:val="1E9FF3B6889B4571BDEF5112497064D9"/>
    <w:rsid w:val="001126DF"/>
  </w:style>
  <w:style w:type="paragraph" w:customStyle="1" w:styleId="FC18E25C994E4B4A8E9CC4DEFAFDDB5B">
    <w:name w:val="FC18E25C994E4B4A8E9CC4DEFAFDDB5B"/>
    <w:rsid w:val="001126DF"/>
  </w:style>
  <w:style w:type="paragraph" w:customStyle="1" w:styleId="AA3CF6D4C1864318A16605FA2A5A73B7">
    <w:name w:val="AA3CF6D4C1864318A16605FA2A5A73B7"/>
    <w:rsid w:val="001126DF"/>
  </w:style>
  <w:style w:type="paragraph" w:customStyle="1" w:styleId="CBE174DF24144FCFA3B62E4F79725AD4">
    <w:name w:val="CBE174DF24144FCFA3B62E4F79725AD4"/>
    <w:rsid w:val="001126DF"/>
  </w:style>
  <w:style w:type="paragraph" w:customStyle="1" w:styleId="D75B764A85E54F0D82EACD12B14B26C8">
    <w:name w:val="D75B764A85E54F0D82EACD12B14B26C8"/>
    <w:rsid w:val="001126DF"/>
  </w:style>
  <w:style w:type="paragraph" w:customStyle="1" w:styleId="AD56287479A84DBEB916C49E768BAAD9">
    <w:name w:val="AD56287479A84DBEB916C49E768BAAD9"/>
    <w:rsid w:val="001126DF"/>
  </w:style>
  <w:style w:type="paragraph" w:customStyle="1" w:styleId="E05662564F6349A889964621A3B14FA3">
    <w:name w:val="E05662564F6349A889964621A3B14FA3"/>
    <w:rsid w:val="001126DF"/>
  </w:style>
  <w:style w:type="paragraph" w:customStyle="1" w:styleId="4CF4614147AF488199D8AE5AA426918D">
    <w:name w:val="4CF4614147AF488199D8AE5AA426918D"/>
    <w:rsid w:val="001126DF"/>
  </w:style>
  <w:style w:type="paragraph" w:customStyle="1" w:styleId="CD2D54726AE74FFCB09039D04AB196F0">
    <w:name w:val="CD2D54726AE74FFCB09039D04AB196F0"/>
    <w:rsid w:val="001126DF"/>
  </w:style>
  <w:style w:type="paragraph" w:customStyle="1" w:styleId="3D81445D033F44AB84ECDEFC8B7A685E">
    <w:name w:val="3D81445D033F44AB84ECDEFC8B7A685E"/>
    <w:rsid w:val="001126DF"/>
  </w:style>
  <w:style w:type="paragraph" w:customStyle="1" w:styleId="11749EB92CC84A79BF261D40605400E5">
    <w:name w:val="11749EB92CC84A79BF261D40605400E5"/>
    <w:rsid w:val="001126DF"/>
  </w:style>
  <w:style w:type="paragraph" w:customStyle="1" w:styleId="0B4889FEB5E84DE8838DAE3132A9F4E0">
    <w:name w:val="0B4889FEB5E84DE8838DAE3132A9F4E0"/>
    <w:rsid w:val="001126DF"/>
  </w:style>
  <w:style w:type="paragraph" w:customStyle="1" w:styleId="E3462057FC72405481A0BD5958029B17">
    <w:name w:val="E3462057FC72405481A0BD5958029B17"/>
    <w:rsid w:val="001126DF"/>
  </w:style>
  <w:style w:type="paragraph" w:customStyle="1" w:styleId="5A8696E2F528419A93DB55029759D197">
    <w:name w:val="5A8696E2F528419A93DB55029759D197"/>
    <w:rsid w:val="001126DF"/>
  </w:style>
  <w:style w:type="paragraph" w:customStyle="1" w:styleId="4726D64FBE8646A0A94319DF33C4E399">
    <w:name w:val="4726D64FBE8646A0A94319DF33C4E399"/>
    <w:rsid w:val="001126DF"/>
  </w:style>
  <w:style w:type="paragraph" w:customStyle="1" w:styleId="FEE802F3F922401C85E5100DC7B121D5">
    <w:name w:val="FEE802F3F922401C85E5100DC7B121D5"/>
    <w:rsid w:val="001126DF"/>
  </w:style>
  <w:style w:type="paragraph" w:customStyle="1" w:styleId="965910B1A49F49958A070A9661156AC9">
    <w:name w:val="965910B1A49F49958A070A9661156AC9"/>
    <w:rsid w:val="004C062E"/>
  </w:style>
  <w:style w:type="paragraph" w:customStyle="1" w:styleId="B0B778A1FF784DDDA5CC6165B164B07E">
    <w:name w:val="B0B778A1FF784DDDA5CC6165B164B07E"/>
    <w:rsid w:val="004C062E"/>
  </w:style>
  <w:style w:type="paragraph" w:customStyle="1" w:styleId="1C66AF43D5AD4BE9BF227DC41B1108C3">
    <w:name w:val="1C66AF43D5AD4BE9BF227DC41B1108C3"/>
    <w:rsid w:val="004C062E"/>
  </w:style>
  <w:style w:type="paragraph" w:customStyle="1" w:styleId="0BAC3ED88BFB47BF9786483C3C8DF627">
    <w:name w:val="0BAC3ED88BFB47BF9786483C3C8DF627"/>
    <w:rsid w:val="004C062E"/>
  </w:style>
  <w:style w:type="paragraph" w:customStyle="1" w:styleId="09951226860845F786781FA37FD44E05">
    <w:name w:val="09951226860845F786781FA37FD44E05"/>
    <w:rsid w:val="004C062E"/>
  </w:style>
  <w:style w:type="paragraph" w:customStyle="1" w:styleId="BC1D8F4F84394A9492AD0222C758E202">
    <w:name w:val="BC1D8F4F84394A9492AD0222C758E202"/>
    <w:rsid w:val="004C062E"/>
  </w:style>
  <w:style w:type="paragraph" w:customStyle="1" w:styleId="007918604BC74F9D952CA38BD6A8DCD7">
    <w:name w:val="007918604BC74F9D952CA38BD6A8DCD7"/>
    <w:rsid w:val="004C062E"/>
  </w:style>
  <w:style w:type="paragraph" w:customStyle="1" w:styleId="643A9129FDDF436C8CCFFF06EB98567D">
    <w:name w:val="643A9129FDDF436C8CCFFF06EB98567D"/>
    <w:rsid w:val="004C062E"/>
  </w:style>
  <w:style w:type="paragraph" w:customStyle="1" w:styleId="BFFBC9F101EB452783C2067381A652AC">
    <w:name w:val="BFFBC9F101EB452783C2067381A652AC"/>
    <w:rsid w:val="004C062E"/>
  </w:style>
  <w:style w:type="paragraph" w:customStyle="1" w:styleId="C1B8A1CC8EC8478FA1C15339D0A850CB">
    <w:name w:val="C1B8A1CC8EC8478FA1C15339D0A850CB"/>
    <w:rsid w:val="004C062E"/>
  </w:style>
  <w:style w:type="paragraph" w:customStyle="1" w:styleId="F3C1B2AD4AEB4127ABF270AFC9F67519">
    <w:name w:val="F3C1B2AD4AEB4127ABF270AFC9F67519"/>
    <w:rsid w:val="004C062E"/>
  </w:style>
  <w:style w:type="paragraph" w:customStyle="1" w:styleId="37387505DAB94015B2931B4EC10C02E2">
    <w:name w:val="37387505DAB94015B2931B4EC10C02E2"/>
    <w:rsid w:val="004C062E"/>
  </w:style>
  <w:style w:type="paragraph" w:customStyle="1" w:styleId="5EB67E88235D411B8EF1C8881AB44410">
    <w:name w:val="5EB67E88235D411B8EF1C8881AB44410"/>
    <w:rsid w:val="004C062E"/>
  </w:style>
  <w:style w:type="paragraph" w:customStyle="1" w:styleId="16CE1E3A8AC047AD825A664791116A25">
    <w:name w:val="16CE1E3A8AC047AD825A664791116A25"/>
    <w:rsid w:val="004C062E"/>
  </w:style>
  <w:style w:type="paragraph" w:customStyle="1" w:styleId="F0F4FCFE8ADD499AA26CA4A4AE36F0F5">
    <w:name w:val="F0F4FCFE8ADD499AA26CA4A4AE36F0F5"/>
    <w:rsid w:val="004C062E"/>
  </w:style>
  <w:style w:type="paragraph" w:customStyle="1" w:styleId="F2723603BC154B1E89223733845BA57A">
    <w:name w:val="F2723603BC154B1E89223733845BA57A"/>
    <w:rsid w:val="004C062E"/>
  </w:style>
  <w:style w:type="paragraph" w:customStyle="1" w:styleId="FA72274566CC4719971A68D9CF12C39A">
    <w:name w:val="FA72274566CC4719971A68D9CF12C39A"/>
    <w:rsid w:val="004C062E"/>
  </w:style>
  <w:style w:type="paragraph" w:customStyle="1" w:styleId="088565D91816408DB53F3468A71F28E8">
    <w:name w:val="088565D91816408DB53F3468A71F28E8"/>
    <w:rsid w:val="004C062E"/>
  </w:style>
  <w:style w:type="paragraph" w:customStyle="1" w:styleId="03BD407985A641AD8E29FD7D2912DAB9">
    <w:name w:val="03BD407985A641AD8E29FD7D2912DAB9"/>
    <w:rsid w:val="004C062E"/>
  </w:style>
  <w:style w:type="paragraph" w:customStyle="1" w:styleId="2DFD7974390A40AC80F995341777329C">
    <w:name w:val="2DFD7974390A40AC80F995341777329C"/>
    <w:rsid w:val="004C062E"/>
  </w:style>
  <w:style w:type="paragraph" w:customStyle="1" w:styleId="AFF09D437E43484BA1EE08B23A2A681F">
    <w:name w:val="AFF09D437E43484BA1EE08B23A2A681F"/>
    <w:rsid w:val="003975F1"/>
  </w:style>
  <w:style w:type="paragraph" w:customStyle="1" w:styleId="882489C6BD8543DFA3A7CD5EB59284F2">
    <w:name w:val="882489C6BD8543DFA3A7CD5EB59284F2"/>
    <w:rsid w:val="003975F1"/>
  </w:style>
  <w:style w:type="paragraph" w:customStyle="1" w:styleId="6F59BE0A86FE43B586C2003D29473418">
    <w:name w:val="6F59BE0A86FE43B586C2003D29473418"/>
    <w:rsid w:val="003975F1"/>
  </w:style>
  <w:style w:type="paragraph" w:customStyle="1" w:styleId="0B42771104714D27B5F35D96DD771C80">
    <w:name w:val="0B42771104714D27B5F35D96DD771C80"/>
    <w:rsid w:val="003975F1"/>
  </w:style>
  <w:style w:type="paragraph" w:customStyle="1" w:styleId="5A3AC1FB22394DA09925B6B25F3ACF86">
    <w:name w:val="5A3AC1FB22394DA09925B6B25F3ACF86"/>
    <w:rsid w:val="008822CA"/>
  </w:style>
  <w:style w:type="paragraph" w:customStyle="1" w:styleId="F77C0E43A5C24736A2905EC472E30225">
    <w:name w:val="F77C0E43A5C24736A2905EC472E30225"/>
    <w:rsid w:val="008822CA"/>
  </w:style>
  <w:style w:type="paragraph" w:customStyle="1" w:styleId="22C7B4C30F1B4588B47FF94916FDF342">
    <w:name w:val="22C7B4C30F1B4588B47FF94916FDF342"/>
    <w:rsid w:val="008822CA"/>
  </w:style>
  <w:style w:type="paragraph" w:customStyle="1" w:styleId="B80C6F79FAA14C138EAAC338C36E7AC7">
    <w:name w:val="B80C6F79FAA14C138EAAC338C36E7AC7"/>
    <w:rsid w:val="008822CA"/>
  </w:style>
  <w:style w:type="paragraph" w:customStyle="1" w:styleId="D70341BD55D14E0B884B9C6BA00AEAC9">
    <w:name w:val="D70341BD55D14E0B884B9C6BA00AEAC9"/>
    <w:rsid w:val="00882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1507FEA-E04A-4590-AC62-E1E1A5DA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311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keywords/>
  <cp:lastModifiedBy>Maria</cp:lastModifiedBy>
  <cp:revision>11</cp:revision>
  <cp:lastPrinted>2019-08-17T16:32:00Z</cp:lastPrinted>
  <dcterms:created xsi:type="dcterms:W3CDTF">2019-08-11T15:06:00Z</dcterms:created>
  <dcterms:modified xsi:type="dcterms:W3CDTF">2019-11-16T16:13:00Z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